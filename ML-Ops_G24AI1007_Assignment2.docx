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9C67DAD" wp14:editId="72BA4299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58CB9D" id="Group 4" o:spid="_x0000_s1026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:rsidTr="00FA7409">
        <w:trPr>
          <w:trHeight w:val="4320"/>
        </w:trPr>
        <w:tc>
          <w:tcPr>
            <w:tcW w:w="10800" w:type="dxa"/>
          </w:tcPr>
          <w:p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:rsidTr="008F1ABD">
        <w:trPr>
          <w:trHeight w:val="944"/>
        </w:trPr>
        <w:tc>
          <w:tcPr>
            <w:tcW w:w="10800" w:type="dxa"/>
            <w:vAlign w:val="center"/>
          </w:tcPr>
          <w:p w:rsidR="004048B0" w:rsidRPr="004048B0" w:rsidRDefault="00CF6843" w:rsidP="004048B0">
            <w:pPr>
              <w:pStyle w:val="Title"/>
            </w:pPr>
            <w:r>
              <w:t>ML-Ops Assignment 2</w:t>
            </w:r>
          </w:p>
        </w:tc>
      </w:tr>
    </w:tbl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:rsidTr="008F1ABD">
        <w:trPr>
          <w:trHeight w:val="1528"/>
        </w:trPr>
        <w:tc>
          <w:tcPr>
            <w:tcW w:w="10800" w:type="dxa"/>
            <w:vAlign w:val="center"/>
          </w:tcPr>
          <w:p w:rsidR="004048B0" w:rsidRPr="00CF6843" w:rsidRDefault="00CF6843" w:rsidP="00CF6843">
            <w:pPr>
              <w:pStyle w:val="Subtitle"/>
              <w:framePr w:wrap="auto"/>
              <w:rPr>
                <w:lang w:val="en-IN"/>
              </w:rPr>
            </w:pPr>
            <w:r w:rsidRPr="00CF6843">
              <w:rPr>
                <w:lang w:val="en-IN"/>
              </w:rPr>
              <w:t>End</w:t>
            </w:r>
            <w:r w:rsidRPr="00CF6843">
              <w:rPr>
                <w:lang w:val="en-IN"/>
              </w:rPr>
              <w:noBreakHyphen/>
              <w:t>to</w:t>
            </w:r>
            <w:r w:rsidRPr="00CF6843">
              <w:rPr>
                <w:lang w:val="en-IN"/>
              </w:rPr>
              <w:noBreakHyphen/>
              <w:t>End ML Ops Artifact Pipeline for Digit Classification with GitHub Actions</w:t>
            </w:r>
          </w:p>
        </w:tc>
      </w:tr>
    </w:tbl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:rsidTr="008F1ABD">
        <w:trPr>
          <w:trHeight w:val="6491"/>
        </w:trPr>
        <w:tc>
          <w:tcPr>
            <w:tcW w:w="10800" w:type="dxa"/>
            <w:vAlign w:val="bottom"/>
          </w:tcPr>
          <w:p w:rsidR="004048B0" w:rsidRPr="004048B0" w:rsidRDefault="00CF6843" w:rsidP="004048B0">
            <w:pPr>
              <w:pStyle w:val="CoverInfo"/>
              <w:rPr>
                <w:noProof/>
              </w:rPr>
            </w:pPr>
            <w:r>
              <w:rPr>
                <w:noProof/>
              </w:rPr>
              <w:t>Anupkumar Pandey</w:t>
            </w:r>
            <w:r w:rsidR="004048B0" w:rsidRPr="004048B0">
              <w:rPr>
                <w:noProof/>
              </w:rPr>
              <w:t xml:space="preserve"> </w:t>
            </w:r>
            <w:sdt>
              <w:sdtPr>
                <w:rPr>
                  <w:noProof/>
                </w:rPr>
                <w:id w:val="-1690362417"/>
                <w:placeholder>
                  <w:docPart w:val="9B6D272839084A20B3D2DA7C3D2A4C1F"/>
                </w:placeholder>
                <w:temporary/>
                <w:showingPlcHdr/>
                <w15:appearance w15:val="hidden"/>
              </w:sdtPr>
              <w:sdtContent>
                <w:r w:rsidR="004048B0" w:rsidRPr="004048B0">
                  <w:rPr>
                    <w:noProof/>
                  </w:rPr>
                  <w:t>|</w:t>
                </w:r>
              </w:sdtContent>
            </w:sdt>
            <w:r w:rsidR="004048B0" w:rsidRPr="004048B0">
              <w:rPr>
                <w:noProof/>
              </w:rPr>
              <w:t xml:space="preserve"> </w:t>
            </w:r>
            <w:r>
              <w:rPr>
                <w:noProof/>
              </w:rPr>
              <w:t>G24AI1007</w:t>
            </w:r>
          </w:p>
        </w:tc>
      </w:tr>
    </w:tbl>
    <w:p w:rsidR="00B678B1" w:rsidRPr="004048B0" w:rsidRDefault="00B678B1" w:rsidP="004048B0"/>
    <w:p w:rsidR="00E92204" w:rsidRDefault="00E92204" w:rsidP="004048B0">
      <w:pPr>
        <w:pStyle w:val="CoverInfo"/>
        <w:sectPr w:rsidR="00E92204" w:rsidSect="006F5A91">
          <w:footerReference w:type="default" r:id="rId15"/>
          <w:footerReference w:type="first" r:id="rId16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:rsidR="00CF6843" w:rsidRDefault="00CF6843"/>
    <w:p w:rsidR="00CF6843" w:rsidRDefault="00CF6843">
      <w:pPr>
        <w:spacing w:after="160" w:line="259" w:lineRule="auto"/>
      </w:pPr>
      <w:r>
        <w:br w:type="page"/>
      </w:r>
    </w:p>
    <w:p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486EFB08" wp14:editId="6E99D786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2815"/>
        <w:gridCol w:w="6388"/>
      </w:tblGrid>
      <w:tr w:rsidR="00517D36" w:rsidRPr="004048B0" w:rsidTr="00C17936">
        <w:trPr>
          <w:trHeight w:val="3456"/>
        </w:trPr>
        <w:tc>
          <w:tcPr>
            <w:tcW w:w="3168" w:type="dxa"/>
            <w:vMerge w:val="restart"/>
          </w:tcPr>
          <w:p w:rsidR="00C17936" w:rsidRPr="004048B0" w:rsidRDefault="00C17936" w:rsidP="00E92204">
            <w:pPr>
              <w:pStyle w:val="CoverInfo"/>
              <w:spacing w:before="0"/>
            </w:pPr>
          </w:p>
          <w:p w:rsidR="00517D36" w:rsidRPr="004048B0" w:rsidRDefault="00517D36" w:rsidP="00D51608"/>
        </w:tc>
        <w:tc>
          <w:tcPr>
            <w:tcW w:w="6035" w:type="dxa"/>
            <w:vAlign w:val="bottom"/>
          </w:tcPr>
          <w:p w:rsidR="00517D36" w:rsidRPr="004048B0" w:rsidRDefault="00517D36" w:rsidP="006551C3">
            <w:pPr>
              <w:pStyle w:val="Heading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4F1F80C2" wp14:editId="1B60F01B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:rsidTr="00C17936">
        <w:trPr>
          <w:trHeight w:val="1368"/>
        </w:trPr>
        <w:tc>
          <w:tcPr>
            <w:tcW w:w="3168" w:type="dxa"/>
            <w:vMerge/>
          </w:tcPr>
          <w:p w:rsidR="00517D36" w:rsidRPr="004048B0" w:rsidRDefault="00517D36" w:rsidP="00D51608"/>
        </w:tc>
        <w:tc>
          <w:tcPr>
            <w:tcW w:w="6035" w:type="dxa"/>
            <w:vAlign w:val="bottom"/>
          </w:tcPr>
          <w:p w:rsidR="00517D36" w:rsidRPr="004048B0" w:rsidRDefault="00CF6843" w:rsidP="00C17936">
            <w:pPr>
              <w:pStyle w:val="Heading1"/>
            </w:pPr>
            <w:r>
              <w:t>Abstract</w:t>
            </w:r>
          </w:p>
        </w:tc>
      </w:tr>
      <w:tr w:rsidR="00517D36" w:rsidRPr="004048B0" w:rsidTr="00C17936">
        <w:trPr>
          <w:trHeight w:val="7443"/>
        </w:trPr>
        <w:tc>
          <w:tcPr>
            <w:tcW w:w="3168" w:type="dxa"/>
            <w:vMerge/>
          </w:tcPr>
          <w:p w:rsidR="00517D36" w:rsidRPr="004048B0" w:rsidRDefault="00517D36" w:rsidP="00D51608"/>
        </w:tc>
        <w:tc>
          <w:tcPr>
            <w:tcW w:w="6035" w:type="dxa"/>
          </w:tcPr>
          <w:p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:rsidR="00CF6843" w:rsidRDefault="00CF6843" w:rsidP="00EA0EF8">
            <w:pPr>
              <w:pStyle w:val="NormalBold"/>
            </w:pPr>
            <w:r w:rsidRPr="00CF6843">
              <w:t xml:space="preserve">This project builds a reproducible ML Ops workflow that </w:t>
            </w:r>
            <w:r w:rsidRPr="00CF6843">
              <w:rPr>
                <w:i/>
                <w:iCs/>
              </w:rPr>
              <w:t>tests</w:t>
            </w:r>
            <w:r w:rsidRPr="00CF6843">
              <w:t xml:space="preserve">, </w:t>
            </w:r>
            <w:r w:rsidRPr="00CF6843">
              <w:rPr>
                <w:i/>
                <w:iCs/>
              </w:rPr>
              <w:t>trains</w:t>
            </w:r>
            <w:r w:rsidRPr="00CF6843">
              <w:t xml:space="preserve"> and </w:t>
            </w:r>
            <w:r w:rsidRPr="00CF6843">
              <w:rPr>
                <w:i/>
                <w:iCs/>
              </w:rPr>
              <w:t>serves inference</w:t>
            </w:r>
            <w:r w:rsidRPr="00CF6843">
              <w:t xml:space="preserve"> for a logistic</w:t>
            </w:r>
            <w:r w:rsidRPr="00CF6843">
              <w:noBreakHyphen/>
              <w:t>regression digit</w:t>
            </w:r>
            <w:r w:rsidRPr="00CF6843">
              <w:noBreakHyphen/>
              <w:t>classifier.</w:t>
            </w:r>
            <w:r w:rsidRPr="00CF6843">
              <w:br/>
            </w:r>
          </w:p>
          <w:p w:rsidR="00CF6843" w:rsidRDefault="00CF6843" w:rsidP="00EA0EF8">
            <w:pPr>
              <w:pStyle w:val="NormalBold"/>
            </w:pPr>
            <w:r w:rsidRPr="00CF6843">
              <w:t xml:space="preserve">Using GitHub Actions, every push triggers (1) </w:t>
            </w:r>
            <w:proofErr w:type="spellStart"/>
            <w:r w:rsidRPr="00CF6843">
              <w:t>PyTest</w:t>
            </w:r>
            <w:proofErr w:type="spellEnd"/>
            <w:r w:rsidRPr="00CF6843">
              <w:t xml:space="preserve"> verification, (2) model training with hyper</w:t>
            </w:r>
            <w:r w:rsidRPr="00CF6843">
              <w:noBreakHyphen/>
              <w:t>parameters read from JSON, and (3) inference that re</w:t>
            </w:r>
            <w:r w:rsidRPr="00CF6843">
              <w:noBreakHyphen/>
              <w:t>uses the model artifact produced in the previous job.</w:t>
            </w:r>
            <w:r w:rsidRPr="00CF6843">
              <w:br/>
            </w:r>
          </w:p>
          <w:p w:rsidR="00CF6843" w:rsidRDefault="00CF6843" w:rsidP="00EA0EF8">
            <w:pPr>
              <w:pStyle w:val="NormalBold"/>
            </w:pPr>
            <w:r w:rsidRPr="00CF6843">
              <w:t>Branch isolation—main → classification_branch → test_branch → inference_branch—keeps each phase self</w:t>
            </w:r>
            <w:r w:rsidRPr="00CF6843">
              <w:noBreakHyphen/>
              <w:t>contained while preserving lineage.</w:t>
            </w:r>
            <w:r w:rsidRPr="00CF6843">
              <w:br/>
            </w:r>
          </w:p>
          <w:p w:rsidR="00517D36" w:rsidRPr="004048B0" w:rsidRDefault="00CF6843" w:rsidP="00EA0EF8">
            <w:pPr>
              <w:pStyle w:val="NormalBold"/>
            </w:pPr>
            <w:r w:rsidRPr="00CF6843">
              <w:t xml:space="preserve">The result is a fully automated CI/CD pipeline that prints accuracy, uploads </w:t>
            </w:r>
            <w:proofErr w:type="spellStart"/>
            <w:r w:rsidRPr="00CF6843">
              <w:t>model_train.pkl</w:t>
            </w:r>
            <w:proofErr w:type="spellEnd"/>
            <w:r w:rsidRPr="00CF6843">
              <w:t>, and guarantees that code, data, and artifacts stay in sync across environments.</w:t>
            </w:r>
          </w:p>
        </w:tc>
      </w:tr>
    </w:tbl>
    <w:p w:rsidR="00114118" w:rsidRPr="004048B0" w:rsidRDefault="00114118"/>
    <w:p w:rsidR="007762BF" w:rsidRPr="004048B0" w:rsidRDefault="007762BF">
      <w:pPr>
        <w:sectPr w:rsidR="007762BF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:rsidR="00114118" w:rsidRDefault="009D6646" w:rsidP="009D6646">
      <w:pPr>
        <w:pStyle w:val="Heading1"/>
        <w:rPr>
          <w:color w:val="auto"/>
        </w:rPr>
      </w:pPr>
      <w:r w:rsidRPr="009D6646">
        <w:rPr>
          <w:color w:val="auto"/>
        </w:rPr>
        <w:lastRenderedPageBreak/>
        <w:t>Introduction</w:t>
      </w:r>
    </w:p>
    <w:p w:rsidR="009D6646" w:rsidRPr="009D6646" w:rsidRDefault="009D6646" w:rsidP="009D6646">
      <w:pPr>
        <w:rPr>
          <w:lang w:val="en-IN"/>
        </w:rPr>
      </w:pPr>
      <w:r w:rsidRPr="009D6646">
        <w:rPr>
          <w:lang w:val="en-IN"/>
        </w:rPr>
        <w:t>Modern machine</w:t>
      </w:r>
      <w:r w:rsidRPr="009D6646">
        <w:rPr>
          <w:lang w:val="en-IN"/>
        </w:rPr>
        <w:noBreakHyphen/>
        <w:t xml:space="preserve">learning projects must be </w:t>
      </w:r>
      <w:r w:rsidRPr="009D6646">
        <w:rPr>
          <w:b/>
          <w:bCs/>
          <w:lang w:val="en-IN"/>
        </w:rPr>
        <w:t>repeatable, testable, and continuously deployable</w:t>
      </w:r>
      <w:r w:rsidRPr="009D6646">
        <w:rPr>
          <w:lang w:val="en-IN"/>
        </w:rPr>
        <w:t>. Assignment 2 translates those principles into practice by asking us to:</w:t>
      </w:r>
    </w:p>
    <w:p w:rsidR="009D6646" w:rsidRPr="009D6646" w:rsidRDefault="009D6646" w:rsidP="009D6646">
      <w:pPr>
        <w:numPr>
          <w:ilvl w:val="0"/>
          <w:numId w:val="8"/>
        </w:numPr>
        <w:rPr>
          <w:lang w:val="en-IN"/>
        </w:rPr>
      </w:pPr>
      <w:r w:rsidRPr="009D6646">
        <w:rPr>
          <w:b/>
          <w:bCs/>
          <w:lang w:val="en-IN"/>
        </w:rPr>
        <w:t>Parameterise training</w:t>
      </w:r>
      <w:r w:rsidRPr="009D6646">
        <w:rPr>
          <w:lang w:val="en-IN"/>
        </w:rPr>
        <w:t xml:space="preserve"> — hyper</w:t>
      </w:r>
      <w:r w:rsidRPr="009D6646">
        <w:rPr>
          <w:lang w:val="en-IN"/>
        </w:rPr>
        <w:noBreakHyphen/>
        <w:t xml:space="preserve">parameters (C, solver, </w:t>
      </w:r>
      <w:proofErr w:type="spellStart"/>
      <w:r w:rsidRPr="009D6646">
        <w:rPr>
          <w:lang w:val="en-IN"/>
        </w:rPr>
        <w:t>max_iter</w:t>
      </w:r>
      <w:proofErr w:type="spellEnd"/>
      <w:r w:rsidRPr="009D6646">
        <w:rPr>
          <w:lang w:val="en-IN"/>
        </w:rPr>
        <w:t xml:space="preserve">, </w:t>
      </w:r>
      <w:proofErr w:type="spellStart"/>
      <w:r w:rsidRPr="009D6646">
        <w:rPr>
          <w:lang w:val="en-IN"/>
        </w:rPr>
        <w:t>test_size</w:t>
      </w:r>
      <w:proofErr w:type="spellEnd"/>
      <w:r w:rsidRPr="009D6646">
        <w:rPr>
          <w:lang w:val="en-IN"/>
        </w:rPr>
        <w:t xml:space="preserve">, </w:t>
      </w:r>
      <w:proofErr w:type="spellStart"/>
      <w:r w:rsidRPr="009D6646">
        <w:rPr>
          <w:lang w:val="en-IN"/>
        </w:rPr>
        <w:t>random_state</w:t>
      </w:r>
      <w:proofErr w:type="spellEnd"/>
      <w:r w:rsidRPr="009D6646">
        <w:rPr>
          <w:lang w:val="en-IN"/>
        </w:rPr>
        <w:t>) are stored in config/</w:t>
      </w:r>
      <w:proofErr w:type="spellStart"/>
      <w:r w:rsidRPr="009D6646">
        <w:rPr>
          <w:lang w:val="en-IN"/>
        </w:rPr>
        <w:t>config.json</w:t>
      </w:r>
      <w:proofErr w:type="spellEnd"/>
      <w:r w:rsidRPr="009D6646">
        <w:rPr>
          <w:lang w:val="en-IN"/>
        </w:rPr>
        <w:t>, eliminating hidden state.</w:t>
      </w:r>
    </w:p>
    <w:p w:rsidR="009D6646" w:rsidRPr="009D6646" w:rsidRDefault="009D6646" w:rsidP="009D6646">
      <w:pPr>
        <w:numPr>
          <w:ilvl w:val="0"/>
          <w:numId w:val="8"/>
        </w:numPr>
        <w:rPr>
          <w:lang w:val="en-IN"/>
        </w:rPr>
      </w:pPr>
      <w:r w:rsidRPr="009D6646">
        <w:rPr>
          <w:b/>
          <w:bCs/>
          <w:lang w:val="en-IN"/>
        </w:rPr>
        <w:t>Codify quality gates</w:t>
      </w:r>
      <w:r w:rsidRPr="009D6646">
        <w:rPr>
          <w:lang w:val="en-IN"/>
        </w:rPr>
        <w:t xml:space="preserve"> — unit &amp; integration tests in tests/ assert that the config loads, the </w:t>
      </w:r>
      <w:proofErr w:type="spellStart"/>
      <w:r w:rsidRPr="009D6646">
        <w:rPr>
          <w:lang w:val="en-IN"/>
        </w:rPr>
        <w:t>LogisticRegression</w:t>
      </w:r>
      <w:proofErr w:type="spellEnd"/>
      <w:r w:rsidRPr="009D6646">
        <w:rPr>
          <w:lang w:val="en-IN"/>
        </w:rPr>
        <w:t xml:space="preserve"> model fits, and accuracy crosses an empirical threshold.</w:t>
      </w:r>
    </w:p>
    <w:p w:rsidR="009D6646" w:rsidRPr="009D6646" w:rsidRDefault="009D6646" w:rsidP="009D6646">
      <w:pPr>
        <w:numPr>
          <w:ilvl w:val="0"/>
          <w:numId w:val="8"/>
        </w:numPr>
        <w:rPr>
          <w:lang w:val="en-IN"/>
        </w:rPr>
      </w:pPr>
      <w:r w:rsidRPr="009D6646">
        <w:rPr>
          <w:b/>
          <w:bCs/>
          <w:lang w:val="en-IN"/>
        </w:rPr>
        <w:t>Automate the lifecycle</w:t>
      </w:r>
      <w:r w:rsidRPr="009D6646">
        <w:rPr>
          <w:lang w:val="en-IN"/>
        </w:rPr>
        <w:t xml:space="preserve"> — three GitHub Actions workflows turn every commit into a miniature release cycle:</w:t>
      </w:r>
    </w:p>
    <w:p w:rsidR="009D6646" w:rsidRPr="009D6646" w:rsidRDefault="009D6646" w:rsidP="009D6646">
      <w:pPr>
        <w:numPr>
          <w:ilvl w:val="1"/>
          <w:numId w:val="8"/>
        </w:numPr>
        <w:rPr>
          <w:lang w:val="en-IN"/>
        </w:rPr>
      </w:pPr>
      <w:proofErr w:type="spellStart"/>
      <w:r w:rsidRPr="009D6646">
        <w:rPr>
          <w:b/>
          <w:bCs/>
          <w:lang w:val="en-IN"/>
        </w:rPr>
        <w:t>test.yml</w:t>
      </w:r>
      <w:proofErr w:type="spellEnd"/>
      <w:r w:rsidRPr="009D6646">
        <w:rPr>
          <w:lang w:val="en-IN"/>
        </w:rPr>
        <w:t xml:space="preserve"> → runs </w:t>
      </w:r>
      <w:proofErr w:type="spellStart"/>
      <w:r w:rsidRPr="009D6646">
        <w:rPr>
          <w:lang w:val="en-IN"/>
        </w:rPr>
        <w:t>PyTest</w:t>
      </w:r>
      <w:proofErr w:type="spellEnd"/>
      <w:r w:rsidRPr="009D6646">
        <w:rPr>
          <w:lang w:val="en-IN"/>
        </w:rPr>
        <w:t>.</w:t>
      </w:r>
    </w:p>
    <w:p w:rsidR="009D6646" w:rsidRPr="009D6646" w:rsidRDefault="009D6646" w:rsidP="009D6646">
      <w:pPr>
        <w:numPr>
          <w:ilvl w:val="1"/>
          <w:numId w:val="8"/>
        </w:numPr>
        <w:rPr>
          <w:lang w:val="en-IN"/>
        </w:rPr>
      </w:pPr>
      <w:proofErr w:type="spellStart"/>
      <w:r w:rsidRPr="009D6646">
        <w:rPr>
          <w:b/>
          <w:bCs/>
          <w:lang w:val="en-IN"/>
        </w:rPr>
        <w:t>train.yml</w:t>
      </w:r>
      <w:proofErr w:type="spellEnd"/>
      <w:r w:rsidRPr="009D6646">
        <w:rPr>
          <w:lang w:val="en-IN"/>
        </w:rPr>
        <w:t xml:space="preserve"> → fits the model and uploads </w:t>
      </w:r>
      <w:proofErr w:type="spellStart"/>
      <w:r w:rsidRPr="009D6646">
        <w:rPr>
          <w:lang w:val="en-IN"/>
        </w:rPr>
        <w:t>model_train.pkl</w:t>
      </w:r>
      <w:proofErr w:type="spellEnd"/>
      <w:r w:rsidRPr="009D6646">
        <w:rPr>
          <w:lang w:val="en-IN"/>
        </w:rPr>
        <w:t>.</w:t>
      </w:r>
    </w:p>
    <w:p w:rsidR="009D6646" w:rsidRPr="009D6646" w:rsidRDefault="009D6646" w:rsidP="009D6646">
      <w:pPr>
        <w:numPr>
          <w:ilvl w:val="1"/>
          <w:numId w:val="8"/>
        </w:numPr>
        <w:rPr>
          <w:lang w:val="en-IN"/>
        </w:rPr>
      </w:pPr>
      <w:proofErr w:type="spellStart"/>
      <w:r w:rsidRPr="009D6646">
        <w:rPr>
          <w:b/>
          <w:bCs/>
          <w:lang w:val="en-IN"/>
        </w:rPr>
        <w:t>inference.yml</w:t>
      </w:r>
      <w:proofErr w:type="spellEnd"/>
      <w:r w:rsidRPr="009D6646">
        <w:rPr>
          <w:lang w:val="en-IN"/>
        </w:rPr>
        <w:t> → downloads that artifact and emits predictions.</w:t>
      </w:r>
    </w:p>
    <w:p w:rsidR="009D6646" w:rsidRPr="009D6646" w:rsidRDefault="009D6646" w:rsidP="009D6646">
      <w:pPr>
        <w:numPr>
          <w:ilvl w:val="0"/>
          <w:numId w:val="8"/>
        </w:numPr>
        <w:rPr>
          <w:lang w:val="en-IN"/>
        </w:rPr>
      </w:pPr>
      <w:r w:rsidRPr="009D6646">
        <w:rPr>
          <w:b/>
          <w:bCs/>
          <w:lang w:val="en-IN"/>
        </w:rPr>
        <w:t>Preserve history with linear branching</w:t>
      </w:r>
      <w:r w:rsidRPr="009D6646">
        <w:rPr>
          <w:lang w:val="en-IN"/>
        </w:rPr>
        <w:t xml:space="preserve"> — each phase lives on its own branch without merging back to main, exactly as mandated on page 3 of the brief. </w:t>
      </w:r>
    </w:p>
    <w:p w:rsidR="009D6646" w:rsidRPr="009D6646" w:rsidRDefault="009D6646" w:rsidP="009D6646">
      <w:pPr>
        <w:rPr>
          <w:lang w:val="en-IN"/>
        </w:rPr>
      </w:pPr>
      <w:r w:rsidRPr="009D6646">
        <w:rPr>
          <w:lang w:val="en-IN"/>
        </w:rPr>
        <w:t>Together these elements deliver the learning outcomes listed on pages 1</w:t>
      </w:r>
      <w:r w:rsidRPr="009D6646">
        <w:rPr>
          <w:lang w:val="en-IN"/>
        </w:rPr>
        <w:noBreakHyphen/>
        <w:t>2</w:t>
      </w:r>
      <w:proofErr w:type="gramStart"/>
      <w:r w:rsidRPr="009D6646">
        <w:rPr>
          <w:lang w:val="en-IN"/>
        </w:rPr>
        <w:t>—“</w:t>
      </w:r>
      <w:proofErr w:type="gramEnd"/>
      <w:r w:rsidRPr="009D6646">
        <w:rPr>
          <w:lang w:val="en-IN"/>
        </w:rPr>
        <w:t xml:space="preserve">parameterise training,” “write tests,” and “design CI/CD with GitHub Actions.” </w:t>
      </w:r>
    </w:p>
    <w:p w:rsidR="009D6646" w:rsidRDefault="009D6646" w:rsidP="009D6646">
      <w:pPr>
        <w:rPr>
          <w:lang w:val="en-IN"/>
        </w:rPr>
      </w:pPr>
    </w:p>
    <w:p w:rsidR="009D6646" w:rsidRDefault="009D6646" w:rsidP="009D6646">
      <w:pPr>
        <w:pStyle w:val="Heading2"/>
        <w:rPr>
          <w:lang w:val="en-IN"/>
        </w:rPr>
      </w:pPr>
      <w:r>
        <w:rPr>
          <w:lang w:val="en-IN"/>
        </w:rPr>
        <w:t>Sequence Diagram</w:t>
      </w:r>
    </w:p>
    <w:p w:rsidR="009D6646" w:rsidRDefault="009D6646" w:rsidP="009D6646">
      <w:pPr>
        <w:rPr>
          <w:lang w:val="en-IN"/>
        </w:rPr>
      </w:pPr>
    </w:p>
    <w:p w:rsidR="009D6646" w:rsidRPr="009D6646" w:rsidRDefault="00F1771A" w:rsidP="009D6646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>
            <wp:extent cx="6858000" cy="5269865"/>
            <wp:effectExtent l="0" t="0" r="0" b="6985"/>
            <wp:docPr id="119436707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67073" name="Graphic 1194367073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646" w:rsidRPr="009D6646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96EDF" w:rsidRDefault="00E96EDF" w:rsidP="006B633A">
      <w:r>
        <w:separator/>
      </w:r>
    </w:p>
  </w:endnote>
  <w:endnote w:type="continuationSeparator" w:id="0">
    <w:p w:rsidR="00E96EDF" w:rsidRDefault="00E96EDF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B633A" w:rsidRPr="006F5A91" w:rsidRDefault="00000000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566458770"/>
        <w:placeholder>
          <w:docPart w:val="C81030F473B4419395C52A485C7A6B75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F5A91" w:rsidRPr="006F5A91" w:rsidRDefault="00000000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5D0B98D4B3AD42C0800FFFF2B4EBB049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96EDF" w:rsidRDefault="00E96EDF" w:rsidP="006B633A">
      <w:r>
        <w:separator/>
      </w:r>
    </w:p>
  </w:footnote>
  <w:footnote w:type="continuationSeparator" w:id="0">
    <w:p w:rsidR="00E96EDF" w:rsidRDefault="00E96EDF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1A4933"/>
    <w:multiLevelType w:val="multilevel"/>
    <w:tmpl w:val="CD027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9262656">
    <w:abstractNumId w:val="1"/>
  </w:num>
  <w:num w:numId="2" w16cid:durableId="729808974">
    <w:abstractNumId w:val="6"/>
  </w:num>
  <w:num w:numId="3" w16cid:durableId="343942479">
    <w:abstractNumId w:val="0"/>
  </w:num>
  <w:num w:numId="4" w16cid:durableId="1739552103">
    <w:abstractNumId w:val="4"/>
  </w:num>
  <w:num w:numId="5" w16cid:durableId="852305476">
    <w:abstractNumId w:val="7"/>
  </w:num>
  <w:num w:numId="6" w16cid:durableId="481511675">
    <w:abstractNumId w:val="3"/>
  </w:num>
  <w:num w:numId="7" w16cid:durableId="858351360">
    <w:abstractNumId w:val="2"/>
  </w:num>
  <w:num w:numId="8" w16cid:durableId="18252705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CF6843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812E2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603A1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7F0E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6140"/>
    <w:rsid w:val="003B1B45"/>
    <w:rsid w:val="003D2A97"/>
    <w:rsid w:val="003D3F30"/>
    <w:rsid w:val="003F1069"/>
    <w:rsid w:val="004048B0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66887"/>
    <w:rsid w:val="0049453B"/>
    <w:rsid w:val="00494BE8"/>
    <w:rsid w:val="00495627"/>
    <w:rsid w:val="00497589"/>
    <w:rsid w:val="00497DF7"/>
    <w:rsid w:val="004A4C49"/>
    <w:rsid w:val="004C4BE2"/>
    <w:rsid w:val="004D4384"/>
    <w:rsid w:val="004D4B7B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D0BCF"/>
    <w:rsid w:val="007D3DFE"/>
    <w:rsid w:val="007D77E2"/>
    <w:rsid w:val="007E2AA1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A2E6F"/>
    <w:rsid w:val="008A6EFF"/>
    <w:rsid w:val="008B60A5"/>
    <w:rsid w:val="008D07C5"/>
    <w:rsid w:val="008E6874"/>
    <w:rsid w:val="008F1ABD"/>
    <w:rsid w:val="008F1BD4"/>
    <w:rsid w:val="00906C28"/>
    <w:rsid w:val="00910AB9"/>
    <w:rsid w:val="00912991"/>
    <w:rsid w:val="00917559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9D6646"/>
    <w:rsid w:val="00A010B3"/>
    <w:rsid w:val="00A0307F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3AF7"/>
    <w:rsid w:val="00C67996"/>
    <w:rsid w:val="00C67BE5"/>
    <w:rsid w:val="00C91409"/>
    <w:rsid w:val="00CC71C8"/>
    <w:rsid w:val="00CD786A"/>
    <w:rsid w:val="00CD7F84"/>
    <w:rsid w:val="00CF6843"/>
    <w:rsid w:val="00D1516A"/>
    <w:rsid w:val="00D26642"/>
    <w:rsid w:val="00D37C6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61AB3"/>
    <w:rsid w:val="00E62164"/>
    <w:rsid w:val="00E65655"/>
    <w:rsid w:val="00E85A81"/>
    <w:rsid w:val="00E90882"/>
    <w:rsid w:val="00E92204"/>
    <w:rsid w:val="00E96EDF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1771A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2A42C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NormalWeb">
    <w:name w:val="Normal (Web)"/>
    <w:basedOn w:val="Normal"/>
    <w:uiPriority w:val="99"/>
    <w:semiHidden/>
    <w:unhideWhenUsed/>
    <w:rsid w:val="00CF684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16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image" Target="media/image9.sv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7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up0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9B6D272839084A20B3D2DA7C3D2A4C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4BF80F-AE3D-42E3-8BD6-5DBA16092506}"/>
      </w:docPartPr>
      <w:docPartBody>
        <w:p w:rsidR="00000000" w:rsidRDefault="00000000">
          <w:pPr>
            <w:pStyle w:val="9B6D272839084A20B3D2DA7C3D2A4C1F"/>
          </w:pPr>
          <w:r w:rsidRPr="004048B0">
            <w:rPr>
              <w:noProof/>
            </w:rPr>
            <w:t>|</w:t>
          </w:r>
        </w:p>
      </w:docPartBody>
    </w:docPart>
    <w:docPart>
      <w:docPartPr>
        <w:name w:val="C81030F473B4419395C52A485C7A6B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9EAC2C-8884-44B8-81A8-4E3D87AFC8B4}"/>
      </w:docPartPr>
      <w:docPartBody>
        <w:p w:rsidR="00000000" w:rsidRDefault="00000000">
          <w:pPr>
            <w:pStyle w:val="C81030F473B4419395C52A485C7A6B75"/>
          </w:pPr>
          <w:r w:rsidRPr="004048B0">
            <w:t>SUBHEADING</w:t>
          </w:r>
        </w:p>
      </w:docPartBody>
    </w:docPart>
    <w:docPart>
      <w:docPartPr>
        <w:name w:val="5D0B98D4B3AD42C0800FFFF2B4EBB0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AA7B25-E9AA-4209-980B-79D5B706C11C}"/>
      </w:docPartPr>
      <w:docPartBody>
        <w:p w:rsidR="00000000" w:rsidRDefault="00000000">
          <w:pPr>
            <w:pStyle w:val="5D0B98D4B3AD42C0800FFFF2B4EBB049"/>
          </w:pPr>
          <w:r w:rsidRPr="004048B0">
            <w:t>SUBHEADING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5671328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643"/>
    <w:rsid w:val="00466887"/>
    <w:rsid w:val="007E3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kern w:val="0"/>
      <w:sz w:val="72"/>
      <w:szCs w:val="72"/>
      <w:lang w:val="en-US" w:eastAsia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val="en-US" w:eastAsia="en-US"/>
      <w14:ligatures w14:val="none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val="en-US" w:eastAsia="en-US"/>
      <w14:ligatures w14:val="none"/>
    </w:rPr>
  </w:style>
  <w:style w:type="paragraph" w:customStyle="1" w:styleId="B52458677C0A42C6A14CEFE4576E7EA1">
    <w:name w:val="B52458677C0A42C6A14CEFE4576E7EA1"/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after="0" w:line="240" w:lineRule="auto"/>
      <w:jc w:val="center"/>
    </w:pPr>
    <w:rPr>
      <w:rFonts w:eastAsiaTheme="minorHAnsi" w:cstheme="minorBidi"/>
      <w:b/>
      <w:bCs/>
      <w:caps/>
      <w:noProof/>
      <w:color w:val="FFFFFF" w:themeColor="background1"/>
      <w:spacing w:val="80"/>
      <w:kern w:val="0"/>
      <w:sz w:val="36"/>
      <w:szCs w:val="32"/>
      <w:lang w:val="en-US" w:eastAsia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kern w:val="0"/>
      <w:sz w:val="36"/>
      <w:szCs w:val="32"/>
      <w:lang w:val="en-US" w:eastAsia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eastAsiaTheme="majorEastAsia" w:cstheme="majorBidi"/>
      <w:color w:val="2F5496" w:themeColor="accent1" w:themeShade="BF"/>
      <w:sz w:val="28"/>
      <w:szCs w:val="28"/>
    </w:rPr>
  </w:style>
  <w:style w:type="paragraph" w:customStyle="1" w:styleId="D04EA2217F874D53874365140052DFFC">
    <w:name w:val="D04EA2217F874D53874365140052DFFC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81246856E7334D9FAFB69AF73AEF3D91">
    <w:name w:val="81246856E7334D9FAFB69AF73AEF3D91"/>
  </w:style>
  <w:style w:type="paragraph" w:customStyle="1" w:styleId="9B6D272839084A20B3D2DA7C3D2A4C1F">
    <w:name w:val="9B6D272839084A20B3D2DA7C3D2A4C1F"/>
  </w:style>
  <w:style w:type="paragraph" w:customStyle="1" w:styleId="B9C0D992E73A40008656A0BBA43EC573">
    <w:name w:val="B9C0D992E73A40008656A0BBA43EC573"/>
  </w:style>
  <w:style w:type="paragraph" w:customStyle="1" w:styleId="600885F3640B4F7C861DD19606BF0F61">
    <w:name w:val="600885F3640B4F7C861DD19606BF0F61"/>
  </w:style>
  <w:style w:type="paragraph" w:customStyle="1" w:styleId="NormalBold">
    <w:name w:val="Normal Bold"/>
    <w:basedOn w:val="Normal"/>
    <w:uiPriority w:val="8"/>
    <w:qFormat/>
    <w:pPr>
      <w:spacing w:after="0" w:line="240" w:lineRule="auto"/>
    </w:pPr>
    <w:rPr>
      <w:rFonts w:eastAsiaTheme="minorHAnsi"/>
      <w:b/>
      <w:bCs/>
      <w:color w:val="FFFFFF" w:themeColor="background1"/>
      <w:kern w:val="0"/>
      <w:sz w:val="22"/>
      <w:szCs w:val="22"/>
      <w:lang w:val="en-US" w:eastAsia="en-US"/>
      <w14:ligatures w14:val="none"/>
    </w:rPr>
  </w:style>
  <w:style w:type="paragraph" w:customStyle="1" w:styleId="046F5397316E4582AF2351A85B1000F3">
    <w:name w:val="046F5397316E4582AF2351A85B1000F3"/>
  </w:style>
  <w:style w:type="paragraph" w:customStyle="1" w:styleId="7560CA59B80C41BCA632BCA338A51D5D">
    <w:name w:val="7560CA59B80C41BCA632BCA338A51D5D"/>
  </w:style>
  <w:style w:type="paragraph" w:customStyle="1" w:styleId="C81030F473B4419395C52A485C7A6B75">
    <w:name w:val="C81030F473B4419395C52A485C7A6B75"/>
  </w:style>
  <w:style w:type="paragraph" w:customStyle="1" w:styleId="5D0B98D4B3AD42C0800FFFF2B4EBB049">
    <w:name w:val="5D0B98D4B3AD42C0800FFFF2B4EBB049"/>
  </w:style>
  <w:style w:type="paragraph" w:customStyle="1" w:styleId="FEBDE54A89B74FB488A9D79D561D4D79">
    <w:name w:val="FEBDE54A89B74FB488A9D79D561D4D79"/>
  </w:style>
  <w:style w:type="paragraph" w:customStyle="1" w:styleId="2ECD14EF359548BC96E55EDC13BC65AC">
    <w:name w:val="2ECD14EF359548BC96E55EDC13BC65AC"/>
  </w:style>
  <w:style w:type="paragraph" w:customStyle="1" w:styleId="9CBE3388CE8A47318873E2BC0989BA89">
    <w:name w:val="9CBE3388CE8A47318873E2BC0989BA89"/>
  </w:style>
  <w:style w:type="paragraph" w:customStyle="1" w:styleId="4D513B4443BF4F02923118F993E386D1">
    <w:name w:val="4D513B4443BF4F02923118F993E386D1"/>
  </w:style>
  <w:style w:type="paragraph" w:customStyle="1" w:styleId="ListHeader">
    <w:name w:val="List Header"/>
    <w:basedOn w:val="Normal"/>
    <w:uiPriority w:val="7"/>
    <w:qFormat/>
    <w:pPr>
      <w:spacing w:before="80" w:after="0" w:line="240" w:lineRule="auto"/>
    </w:pPr>
    <w:rPr>
      <w:rFonts w:eastAsiaTheme="minorHAnsi"/>
      <w:spacing w:val="40"/>
      <w:kern w:val="28"/>
      <w:sz w:val="28"/>
      <w:szCs w:val="22"/>
      <w:lang w:val="en-US" w:eastAsia="en-US"/>
      <w14:ligatures w14:val="none"/>
    </w:rPr>
  </w:style>
  <w:style w:type="paragraph" w:customStyle="1" w:styleId="60EAE11E76CE405C8C4943917549B651">
    <w:name w:val="60EAE11E76CE405C8C4943917549B651"/>
  </w:style>
  <w:style w:type="paragraph" w:customStyle="1" w:styleId="Bullets">
    <w:name w:val="Bullets"/>
    <w:basedOn w:val="Normal"/>
    <w:uiPriority w:val="7"/>
    <w:qFormat/>
    <w:pPr>
      <w:numPr>
        <w:numId w:val="1"/>
      </w:numPr>
      <w:spacing w:before="120" w:after="0" w:line="240" w:lineRule="auto"/>
      <w:ind w:left="360"/>
    </w:pPr>
    <w:rPr>
      <w:rFonts w:eastAsiaTheme="minorHAnsi"/>
      <w:kern w:val="0"/>
      <w:sz w:val="22"/>
      <w:szCs w:val="22"/>
      <w:lang w:val="en-US" w:eastAsia="en-US"/>
      <w14:ligatures w14:val="none"/>
    </w:rPr>
  </w:style>
  <w:style w:type="paragraph" w:customStyle="1" w:styleId="AD66555E654E473DA6EEE38891D688D4">
    <w:name w:val="AD66555E654E473DA6EEE38891D688D4"/>
  </w:style>
  <w:style w:type="paragraph" w:customStyle="1" w:styleId="7D30C101FA9543D8B8461227EC275404">
    <w:name w:val="7D30C101FA9543D8B8461227EC275404"/>
  </w:style>
  <w:style w:type="paragraph" w:customStyle="1" w:styleId="60BFFEEE7B5E45BBB2E81F5828D843D4">
    <w:name w:val="60BFFEEE7B5E45BBB2E81F5828D843D4"/>
  </w:style>
  <w:style w:type="paragraph" w:customStyle="1" w:styleId="E7BC928132044FC198063873A6BAEBAF">
    <w:name w:val="E7BC928132044FC198063873A6BAEBAF"/>
  </w:style>
  <w:style w:type="paragraph" w:customStyle="1" w:styleId="06F7D349F67E42009B23A8CE40F9ECF4">
    <w:name w:val="06F7D349F67E42009B23A8CE40F9ECF4"/>
  </w:style>
  <w:style w:type="paragraph" w:customStyle="1" w:styleId="4F00E61874744AA2B5E9E346F671973C">
    <w:name w:val="4F00E61874744AA2B5E9E346F671973C"/>
  </w:style>
  <w:style w:type="paragraph" w:customStyle="1" w:styleId="14094C1E481248DBAD6EEB74832D4880">
    <w:name w:val="14094C1E481248DBAD6EEB74832D4880"/>
  </w:style>
  <w:style w:type="paragraph" w:customStyle="1" w:styleId="7EDDD3C13A3241B9B0255BC2DB9CF5EB">
    <w:name w:val="7EDDD3C13A3241B9B0255BC2DB9CF5EB"/>
  </w:style>
  <w:style w:type="paragraph" w:customStyle="1" w:styleId="1A937D55BEC3405F817A0D5B7E9A75BF">
    <w:name w:val="1A937D55BEC3405F817A0D5B7E9A75BF"/>
  </w:style>
  <w:style w:type="paragraph" w:customStyle="1" w:styleId="B0FDCD4C117B4939A574A3A99744DEA0">
    <w:name w:val="B0FDCD4C117B4939A574A3A99744DEA0"/>
  </w:style>
  <w:style w:type="paragraph" w:customStyle="1" w:styleId="F7D9BB08A1354D3C8ED12C35AFA92861">
    <w:name w:val="F7D9BB08A1354D3C8ED12C35AFA92861"/>
  </w:style>
  <w:style w:type="paragraph" w:customStyle="1" w:styleId="8FFC001F6B6D45BCA3C01F4FCA5F4999">
    <w:name w:val="8FFC001F6B6D45BCA3C01F4FCA5F4999"/>
  </w:style>
  <w:style w:type="paragraph" w:customStyle="1" w:styleId="60C52A807FF14E85B5403DD4D3190120">
    <w:name w:val="60C52A807FF14E85B5403DD4D3190120"/>
  </w:style>
  <w:style w:type="paragraph" w:customStyle="1" w:styleId="2E06F88944564E5EAA0200CF7106F744">
    <w:name w:val="2E06F88944564E5EAA0200CF7106F744"/>
  </w:style>
  <w:style w:type="paragraph" w:customStyle="1" w:styleId="AD19BC7F5C5143529227D9ECF083A0EF">
    <w:name w:val="AD19BC7F5C5143529227D9ECF083A0EF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kern w:val="0"/>
      <w:sz w:val="72"/>
      <w:szCs w:val="72"/>
      <w:lang w:val="en-US" w:eastAsia="en-US"/>
      <w14:ligatures w14:val="none"/>
    </w:rPr>
  </w:style>
  <w:style w:type="paragraph" w:customStyle="1" w:styleId="947E256AABC14DCBB6C739B290CB340E">
    <w:name w:val="947E256AABC14DCBB6C739B290CB340E"/>
  </w:style>
  <w:style w:type="paragraph" w:customStyle="1" w:styleId="A75D5BB2B4ED453D892D98FAB1F2175D">
    <w:name w:val="A75D5BB2B4ED453D892D98FAB1F2175D"/>
  </w:style>
  <w:style w:type="paragraph" w:customStyle="1" w:styleId="F7C8A3A7411844F3B330A8FD28DC3763">
    <w:name w:val="F7C8A3A7411844F3B330A8FD28DC3763"/>
  </w:style>
  <w:style w:type="paragraph" w:customStyle="1" w:styleId="9534F9A0407244E59FF21435501E13B8">
    <w:name w:val="9534F9A0407244E59FF21435501E13B8"/>
  </w:style>
  <w:style w:type="paragraph" w:customStyle="1" w:styleId="8AD8F89F1B5B48D1888F1644EB1DDBC5">
    <w:name w:val="8AD8F89F1B5B48D1888F1644EB1DDBC5"/>
  </w:style>
  <w:style w:type="paragraph" w:customStyle="1" w:styleId="2B9990A8435E44AA9C5C2837BE521E0B">
    <w:name w:val="2B9990A8435E44AA9C5C2837BE521E0B"/>
  </w:style>
  <w:style w:type="paragraph" w:customStyle="1" w:styleId="CA8003D78A91452580ACE6A12B834EED">
    <w:name w:val="CA8003D78A91452580ACE6A12B834EED"/>
  </w:style>
  <w:style w:type="paragraph" w:customStyle="1" w:styleId="A7A1DC33720C4742AB6C0F840E9AA91D">
    <w:name w:val="A7A1DC33720C4742AB6C0F840E9AA91D"/>
  </w:style>
  <w:style w:type="paragraph" w:customStyle="1" w:styleId="00021F9F394045DAA6CA12146E69407A">
    <w:name w:val="00021F9F394045DAA6CA12146E69407A"/>
  </w:style>
  <w:style w:type="paragraph" w:customStyle="1" w:styleId="7544D594407A4A51B40234EFAE21408D">
    <w:name w:val="7544D594407A4A51B40234EFAE21408D"/>
  </w:style>
  <w:style w:type="paragraph" w:customStyle="1" w:styleId="C0ECF9AFE5B54DA9BF9CBABA2D58A75A">
    <w:name w:val="C0ECF9AFE5B54DA9BF9CBABA2D58A75A"/>
  </w:style>
  <w:style w:type="paragraph" w:customStyle="1" w:styleId="F996F6D639BF4BBBA8AFE92D41EA07DD">
    <w:name w:val="F996F6D639BF4BBBA8AFE92D41EA07DD"/>
  </w:style>
  <w:style w:type="paragraph" w:customStyle="1" w:styleId="3CBC03EB3A654BA9ABEEC6561C1E1848">
    <w:name w:val="3CBC03EB3A654BA9ABEEC6561C1E1848"/>
  </w:style>
  <w:style w:type="paragraph" w:customStyle="1" w:styleId="45A869E3E6674CA9843B9429624A8068">
    <w:name w:val="45A869E3E6674CA9843B9429624A8068"/>
  </w:style>
  <w:style w:type="paragraph" w:customStyle="1" w:styleId="BEDBD5ECCAA74D8E84C2AD7C9225D8E0">
    <w:name w:val="BEDBD5ECCAA74D8E84C2AD7C9225D8E0"/>
  </w:style>
  <w:style w:type="paragraph" w:customStyle="1" w:styleId="58685B1D82F24E0A9D58719E10AEDCDE">
    <w:name w:val="58685B1D82F24E0A9D58719E10AEDCDE"/>
  </w:style>
  <w:style w:type="paragraph" w:customStyle="1" w:styleId="27E5D1EDD7064639ABBC91EB7FBD4082">
    <w:name w:val="27E5D1EDD7064639ABBC91EB7FBD4082"/>
  </w:style>
  <w:style w:type="paragraph" w:customStyle="1" w:styleId="D099577739AB483B9C3CBE1CCE890721">
    <w:name w:val="D099577739AB483B9C3CBE1CCE890721"/>
  </w:style>
  <w:style w:type="paragraph" w:customStyle="1" w:styleId="01D660FE5C7942789D77448317133667">
    <w:name w:val="01D660FE5C7942789D77448317133667"/>
  </w:style>
  <w:style w:type="paragraph" w:customStyle="1" w:styleId="141886173C724FA4A28906363BDC197E">
    <w:name w:val="141886173C724FA4A28906363BDC197E"/>
  </w:style>
  <w:style w:type="paragraph" w:customStyle="1" w:styleId="B921FF44C2AF42D98391498300287E9C">
    <w:name w:val="B921FF44C2AF42D98391498300287E9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</Template>
  <TotalTime>0</TotalTime>
  <Pages>5</Pages>
  <Words>282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2025-07-19T04:44:00Z</dcterms:created>
  <dcterms:modified xsi:type="dcterms:W3CDTF">2025-07-19T05:31:00Z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